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Keyes YX5200-24SS MP3 Module</w:t>
      </w:r>
    </w:p>
    <w:bookmarkEnd w:id="0"/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599815" cy="1564640"/>
            <wp:effectExtent l="0" t="0" r="635" b="16510"/>
            <wp:docPr id="2" name="图片 3" descr="KE015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KE0157-1"/>
                    <pic:cNvPicPr>
                      <a:picLocks noChangeAspect="1"/>
                    </pic:cNvPicPr>
                  </pic:nvPicPr>
                  <pic:blipFill>
                    <a:blip r:embed="rId6"/>
                    <a:srcRect l="10938" t="28699" r="9660" b="3679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As a learning module, the core of K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eyes YX5200-24SS MP3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module is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t>YX5200-24SS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sound chip which perfectly integrates the hard interface of MP3, WAV and WMA and supports TF card driver, with the characteristics of convenience and stability and reliability.</w:t>
      </w:r>
    </w:p>
    <w:p>
      <w:pPr>
        <w:numPr>
          <w:ilvl w:val="0"/>
          <w:numId w:val="0"/>
        </w:numPr>
        <w:ind w:left="280" w:leftChars="10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The features of this module are as below: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With TF card slot, we can directly read and play music in the card.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With a serial communication port(UART), control music playback via serial communication.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With micro USB interface(USB1), read SD card content and download music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With earphone port（P1）, convenient to listen to music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Integrated audio amplifier chip and built-in speaker interface (S-OUT), which can be directly plugged in the speaker to play. The audio magnification is 8 times. The power connected to speaker must be large enough. The initial sound on powering on is maximum by default. Please lower the sound before playing. When the speaker resistance is 8 ohms, the maximum output power is 1.2W.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Six commonly used buttons are installed externally to facilitate control and verification instructions.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 Specification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Working voltage: DC 5V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Working current: maximum 1A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Maximum power consumption: 5W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Working temperature: 10~40℃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Audio magnification: 8 times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Support TF card: up to 32G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Size: 33*77*9mm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Weight: 11.2g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 Keys Function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tbl>
      <w:tblPr>
        <w:tblStyle w:val="9"/>
        <w:tblpPr w:leftFromText="180" w:rightFromText="180" w:vertAnchor="text" w:horzAnchor="page" w:tblpX="1268" w:tblpY="20"/>
        <w:tblOverlap w:val="never"/>
        <w:tblW w:w="9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365"/>
        <w:gridCol w:w="1665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Key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Short Press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Lone Press</w:t>
            </w: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WORK_MODE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Play Mode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Switch/No-interrupt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PRE/-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Previous Song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Turn down</w:t>
            </w: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NEXT/+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Next Song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Turn up </w:t>
            </w: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DEVICE_SWITCH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Switch device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U/TF/SPI/Sleep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PLAY_MODE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Working Mode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Loop playback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PLAY/PAUSE</w:t>
            </w:r>
          </w:p>
        </w:tc>
        <w:tc>
          <w:tcPr>
            <w:tcW w:w="2365" w:type="dxa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Play/Stop</w:t>
            </w:r>
          </w:p>
        </w:tc>
        <w:tc>
          <w:tcPr>
            <w:tcW w:w="1665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  <w:tc>
          <w:tcPr>
            <w:tcW w:w="3066" w:type="dxa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4.YX5200-24SS Command</w:t>
      </w:r>
    </w:p>
    <w:tbl>
      <w:tblPr>
        <w:tblStyle w:val="8"/>
        <w:tblW w:w="94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6"/>
        <w:gridCol w:w="2325"/>
        <w:gridCol w:w="2630"/>
        <w:gridCol w:w="3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  <w:jc w:val="center"/>
        </w:trPr>
        <w:tc>
          <w:tcPr>
            <w:tcW w:w="10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Control Command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 w:eastAsia="zh-CN"/>
              </w:rPr>
              <w:t>Function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Send Command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[Next Song]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01 00 00 00 FE FA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[Previous Song]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02 00 00 00 FE F9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[designated song]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03 00 00 01 FE F7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Designate the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first song to 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03 00 00 02 FE F6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Designate the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second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03 00 00 0A FE EE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Designate the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tenth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Turn up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04 00 00 00 FE F7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Turn down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05 00 00 00 FE F6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[designated Volume]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06 00 00 1E FE D7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volume is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level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[designated EQ]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07 00 00 01 FE F3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Remain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[Loop Playback Songs]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08 00 00 01 FE F2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Loop the first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08 00 00 02 FE F1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Loop the second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08 00 00 0A FE E9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 the tenth song on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[Specific Playback Device]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09 00 00 01 FE F1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Playback UDISK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09 00 00 02 FE F0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Playback TF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09 00 00 03 FE EF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Playback Devices-PC(Download Mode)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09 00 00 04 FE EE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Playback FLASH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09 00 00 05 FE ED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Designate Play Device-SLEEP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[Enter Sleep Mode]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0A 00 00 00 FE F1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[Enable Sleep]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0B 00 00 00 FE F0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[Reset Module]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0C 00 00 00 FE EF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[Play]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0D 00 00 00 FE EE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[Stop]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0E 00 00 00 FE ED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[Designate Folders and Files]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0F 00 01 01 FE EA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Song "001" is in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the "01" folder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0F 00 01 02 FE E9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Song "002" is in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the "01" folder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Stop Playback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16 00 00 00 FE E5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Stop software to decode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Specify Folders to Loop Playback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17 00 00 01 FE E3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Specify 01 folder to loop playback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17 00 00 02 FE E2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Specify 02 folder to loop playback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Single Circle Playback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19 00 00 00 FE E2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Turn on single circle playback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19 00 00 01 FE E1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Turn off Single circle playback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 with Volume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22 00 1E 01 FE BA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Play the first song at level 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22 00 0F 01 FE C9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 the first song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at level 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22 00 0F 02 FE C8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 the second song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at level 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Set DAC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1A 00 00 00 FE E1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Turn on DAC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1A 00 00 01 FE E0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Turn off DAC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[High impedance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 w:eastAsia="zh-CN"/>
              </w:rPr>
              <w:t>Combination Play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09 21 01 02 02 03 01 04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The first number is folder name in [1,2][2,3][1,4] , and the second number is song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15 21 01 02 02 03 01 04 01 03 01 04 01 05 02 08 03</w:t>
            </w: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04 03 01 FE 9A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With verification</w:t>
            </w: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[1,2][2,3][1,4][1,3][1,4][1,5][1,8][3,4][3,1]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15 21 01 02 02 03 01 04 01 03 01 04 01 05 02 08 03</w:t>
            </w: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04 03 01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[1,2][2,3][1,4][1,3][1,4][1,5][1,8][3,4][3,1]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Stop Advertising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15 00 00 00 FE E6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Stop Advertising，back to background music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Stop Play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16 00 00 00 FE E5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Stop software decoding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Spot Announcement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13 00 00 01 FE E7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Song "0001" is in the folder "ADVERT"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13 00 00 02 FE E6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Song "0002" is in the folder "ADVERT"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13 00 00 FF FD E9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Song "0255"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is in the folder "ADVERT"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13 00 07 CF FE 12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Song "1999"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is in the folder "ADVERT"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13 00 0B B8 FE 25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Song "3000" is in the folder "ADVERT"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Spot announcement-Multiple folders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25 00 01 01 FE D4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Song "001" is in the "ADVERT1" folder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25 00 01 02 FE D3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Song "002" is in the "ADVERT1" folder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25 00 02 01 FE D3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Song "001" is in the "ADVERT2" folder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Random Play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18 00 00 00 FE E3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thinDiagCross" w:color="FFFF00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Random Play on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Entire Device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337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Query Instructions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[Query Volume]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43 00 00 00 FE B8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[Inquiry Current EQ]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44 00 00 00 FE B7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Maintain this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Total number of folders USB disk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47 00 00 00 FE B4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The total number of files on current devices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Total number of folders TF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48 00 00 00 FE B3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Total number of folders FLASH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49 00 00 00 FE B2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Current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4B 00 00 00 FE B0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Current playing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Current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4C 00 00 00 FE AF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Current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4D 00 00 00 FE AE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Inquiry the total number of songs in folders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4E 00 00 01 FE AC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Inquiry the total number of folders on current devices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4F 00 00 00 FE AC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B050" w:fill="C4DEB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Support TF card and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FLASH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restart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Return Information</w:t>
            </w: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Plug in USB disk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3A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Plug in TF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3A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Plug in PC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3A 00 00 04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Plug out PC USB Disk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3B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Plug out TF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3B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Plug out PC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3B 00 00 04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finishes playing the first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3C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USB disk finishes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playing the first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finishes playing the second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3C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USB disk finishes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playing the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second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card finishes playing the first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3D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finishes playing the first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finishes playing the second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3D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finishes playing the second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finishes playing the first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3E 00 01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Finish playing the first song of FOLDER1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finishes playing the second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3E 00 02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Finish playing the second song of  FOLDER2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-- 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-- 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PC -- 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04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-- 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08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disk, TF -- 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03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TF and  </w:t>
            </w:r>
            <w:r>
              <w:rPr>
                <w:rStyle w:val="15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FLASH </w:t>
            </w:r>
            <w:r>
              <w:rPr>
                <w:rStyle w:val="14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>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0A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and PC 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06 FE B6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USB disk、 </w:t>
            </w:r>
            <w:r>
              <w:rPr>
                <w:rStyle w:val="15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TF </w:t>
            </w:r>
            <w:r>
              <w:rPr>
                <w:rStyle w:val="14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card,  </w:t>
            </w:r>
            <w:r>
              <w:rPr>
                <w:rStyle w:val="15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>PC</w:t>
            </w:r>
            <w:r>
              <w:rPr>
                <w:rStyle w:val="14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, </w:t>
            </w:r>
            <w:r>
              <w:rPr>
                <w:rStyle w:val="15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 xml:space="preserve">FLASH  </w:t>
            </w:r>
            <w:r>
              <w:rPr>
                <w:rStyle w:val="14"/>
                <w:rFonts w:hint="eastAsia" w:ascii="微软雅黑" w:hAnsi="微软雅黑" w:eastAsia="微软雅黑" w:cs="微软雅黑"/>
                <w:sz w:val="28"/>
                <w:szCs w:val="28"/>
                <w:lang w:val="en-US" w:eastAsia="zh-CN" w:bidi="ar"/>
              </w:rPr>
              <w:t>Online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3F 00 00 1F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finishes playing the first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3C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finishes playing the first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finishes playing the second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3C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USB disk finishes playing the second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card finishes playing the first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3D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card finishes playing the first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card finishes playing the second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3D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TF card finishes playing the second song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finishes playing the first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3E 00 01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Finish playing the first song of FOLDER1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finishes playing the second song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3E 00 02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EE7228" w:fill="DAE8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Finish playing the second song of FOLDER2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37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restart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 w:eastAsia="zh-CN"/>
              </w:rPr>
              <w:t>Error Message</w:t>
            </w: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Busy Back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01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Module is in initialization state of file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Sleep Mode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02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Support designated devices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Serial Reception Errors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03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One frame data on serial monitor is not received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Verify Error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04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Verify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Designated file exceeds the scope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05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Designated file exceeds the scope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is no found 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06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Specified 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is no found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Playback Error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07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Error Playback on TF Card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08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Fail to read TF card or plug out TF 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FLASH Initialization Error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09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Information Errors of File System in FLASH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jc w:val="center"/>
        </w:trPr>
        <w:tc>
          <w:tcPr>
            <w:tcW w:w="1076" w:type="dxa"/>
            <w:vMerge w:val="continue"/>
            <w:tcBorders>
              <w:top w:val="single" w:color="000000" w:sz="4" w:space="0"/>
            </w:tcBorders>
            <w:shd w:val="clear" w:color="auto" w:fill="00B050"/>
            <w:textDirection w:val="tbRlV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</w:p>
        </w:tc>
        <w:tc>
          <w:tcPr>
            <w:tcW w:w="232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Enter Sleep Mode</w:t>
            </w:r>
          </w:p>
        </w:tc>
        <w:tc>
          <w:tcPr>
            <w:tcW w:w="2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7E FF 06 40 00 00 0A xx xx EF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CDC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3365FF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65FF"/>
                <w:kern w:val="0"/>
                <w:sz w:val="28"/>
                <w:szCs w:val="28"/>
                <w:u w:val="none"/>
                <w:lang w:val="en-US" w:eastAsia="zh-CN" w:bidi="ar"/>
              </w:rPr>
              <w:t>Enter SLEEP Mode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Schematic Diagram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320155" cy="3334385"/>
            <wp:effectExtent l="0" t="0" r="4445" b="18415"/>
            <wp:docPr id="7" name="图片 7" descr="图片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ql5uc8AAAAFAQAADwAA&#10;AAAAAAABACAAAAAiAAAAZHJzL2Rvd25yZXYueG1sUEsBAhQAFAAAAAgAh07iQK+xF+7mAQAAxwMA&#10;AA4AAAAAAAAAAQAgAAAAHgEAAGRycy9lMm9Eb2MueG1sUEsFBgAAAAAGAAYAWQEAAH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0288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8BvadkAAAAIAQAADwAAAAAA&#10;AAABACAAAAAiAAAAZHJzL2Rvd25yZXYueG1sUEsBAhQAFAAAAAgAh07iQEWVaR9LAgAAfw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85F5"/>
    <w:multiLevelType w:val="singleLevel"/>
    <w:tmpl w:val="577B85F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F0518A1"/>
    <w:multiLevelType w:val="singleLevel"/>
    <w:tmpl w:val="5F0518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55CC28"/>
    <w:multiLevelType w:val="singleLevel"/>
    <w:tmpl w:val="7B55CC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74D26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490B43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8974D26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font21"/>
    <w:basedOn w:val="10"/>
    <w:uiPriority w:val="0"/>
    <w:rPr>
      <w:rFonts w:ascii="宋体" w:hAnsi="宋体" w:eastAsia="宋体" w:cs="宋体"/>
      <w:color w:val="3365FF"/>
      <w:sz w:val="20"/>
      <w:szCs w:val="20"/>
      <w:u w:val="none"/>
    </w:rPr>
  </w:style>
  <w:style w:type="character" w:customStyle="1" w:styleId="15">
    <w:name w:val="font11"/>
    <w:basedOn w:val="10"/>
    <w:uiPriority w:val="0"/>
    <w:rPr>
      <w:rFonts w:ascii="TimesNewRomanPSMT" w:hAnsi="TimesNewRomanPSMT" w:eastAsia="TimesNewRomanPSMT" w:cs="TimesNewRomanPSMT"/>
      <w:color w:val="3365FF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2020-11-23T00:05:00Z</dcterms:created>
  <dc:creator>Administrator</dc:creator>
  <cp:lastModifiedBy>Administrator</cp:lastModifiedBy>
  <dcterms:modified xsi:type="dcterms:W3CDTF">2020-11-23T03:37:58Z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